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16" w:rsidRDefault="004F7116">
      <w:r>
        <w:rPr>
          <w:noProof/>
          <w:lang w:eastAsia="en-US"/>
        </w:rPr>
        <w:pict>
          <v:rect id="_x0000_s1034" style="position:absolute;margin-left:0;margin-top:0;width:554.25pt;height:36pt;z-index:251658240;mso-position-horizontal:center;mso-position-horizontal-relative:margin;mso-position-vertical:top;mso-position-vertical-relative:margin" o:allowincell="f" filled="f" stroked="f">
            <v:textbox style="mso-next-textbox:#_x0000_s1034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4F7116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C6CADA" w:themeFill="accent1" w:themeFillTint="66"/>
                        <w:vAlign w:val="center"/>
                      </w:tcPr>
                      <w:p w:rsidR="004F7116" w:rsidRDefault="004F7116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4F7116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727CA3" w:themeFill="accent1"/>
                        <w:vAlign w:val="center"/>
                      </w:tcPr>
                      <w:p w:rsidR="004F7116" w:rsidRDefault="004F7116" w:rsidP="003F651A">
                        <w:pPr>
                          <w:pStyle w:val="GrayText"/>
                        </w:pPr>
                      </w:p>
                    </w:tc>
                  </w:tr>
                  <w:tr w:rsidR="004F7116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B88472" w:themeFill="accent5"/>
                        <w:vAlign w:val="center"/>
                      </w:tcPr>
                      <w:p w:rsidR="004F7116" w:rsidRDefault="004F7116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4F7116" w:rsidRDefault="004F7116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4F7116" w:rsidRDefault="004F7116"/>
    <w:sdt>
      <w:sdtPr>
        <w:alias w:val="Resume Name"/>
        <w:tag w:val="Resume Name"/>
        <w:id w:val="707398252"/>
        <w:placeholder>
          <w:docPart w:val="D9C87657DDB0454486B7BD14AF1C7D76"/>
        </w:placeholder>
        <w:docPartList>
          <w:docPartGallery w:val="Quick Parts"/>
          <w:docPartCategory w:val=" Resume Name"/>
        </w:docPartList>
      </w:sdtPr>
      <w:sdtContent>
        <w:p w:rsidR="003F651A" w:rsidRDefault="003F651A"/>
        <w:tbl>
          <w:tblPr>
            <w:tblStyle w:val="TableGrid"/>
            <w:tblW w:w="5833" w:type="pct"/>
            <w:tblInd w:w="-69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5459"/>
            <w:gridCol w:w="5460"/>
          </w:tblGrid>
          <w:tr w:rsidR="003F651A" w:rsidTr="003F651A">
            <w:trPr>
              <w:trHeight w:val="1799"/>
            </w:trPr>
            <w:tc>
              <w:tcPr>
                <w:tcW w:w="2500" w:type="pct"/>
              </w:tcPr>
              <w:sdt>
                <w:sdtPr>
                  <w:id w:val="805325539"/>
                  <w:placeholder>
                    <w:docPart w:val="78361628144C4760829A72FD506B060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F651A" w:rsidRDefault="003F651A">
                    <w:pPr>
                      <w:pStyle w:val="PersonalName"/>
                    </w:pPr>
                    <w:r>
                      <w:rPr>
                        <w:lang w:val="en-IN"/>
                      </w:rPr>
                      <w:t>Swetha v</w:t>
                    </w:r>
                  </w:p>
                </w:sdtContent>
              </w:sdt>
              <w:p w:rsidR="003F651A" w:rsidRDefault="003F651A">
                <w:pPr>
                  <w:pStyle w:val="NoSpacing"/>
                </w:pPr>
                <w:r>
                  <w:t>9342197038</w:t>
                </w:r>
              </w:p>
              <w:p w:rsidR="003F651A" w:rsidRDefault="003F651A">
                <w:pPr>
                  <w:pStyle w:val="NoSpacing"/>
                  <w:rPr>
                    <w:b/>
                  </w:rPr>
                </w:pPr>
              </w:p>
              <w:p w:rsidR="003F651A" w:rsidRDefault="003F651A" w:rsidP="003F651A">
                <w:pPr>
                  <w:pStyle w:val="NoSpacing"/>
                </w:pPr>
                <w:r>
                  <w:t>No20 kanamal street kannabiran colony saligramam ch-93</w:t>
                </w:r>
              </w:p>
              <w:p w:rsidR="003F651A" w:rsidRDefault="003F651A" w:rsidP="003F651A">
                <w:pPr>
                  <w:pStyle w:val="NoSpacing"/>
                </w:pPr>
                <w:r>
                  <w:t>Swethaveerapandian06@gmail.com</w:t>
                </w:r>
              </w:p>
            </w:tc>
            <w:tc>
              <w:tcPr>
                <w:tcW w:w="2500" w:type="pct"/>
              </w:tcPr>
              <w:p w:rsidR="003F651A" w:rsidRDefault="003F651A">
                <w:pPr>
                  <w:pStyle w:val="NoSpacing"/>
                  <w:jc w:val="right"/>
                </w:pPr>
              </w:p>
            </w:tc>
          </w:tr>
        </w:tbl>
        <w:p w:rsidR="004F7116" w:rsidRDefault="004F7116"/>
      </w:sdtContent>
    </w:sdt>
    <w:p w:rsidR="004F7116" w:rsidRDefault="00E823E0">
      <w:pPr>
        <w:pStyle w:val="Section"/>
      </w:pPr>
      <w:r>
        <w:t>Objectives</w:t>
      </w:r>
    </w:p>
    <w:sdt>
      <w:sdtPr>
        <w:id w:val="463340438"/>
        <w:placeholder>
          <w:docPart w:val="E42574600CA54BB6942195770C1DB0E2"/>
        </w:placeholder>
        <w:temporary/>
        <w:showingPlcHdr/>
      </w:sdtPr>
      <w:sdtContent>
        <w:p w:rsidR="004F7116" w:rsidRDefault="00E823E0">
          <w:pPr>
            <w:pStyle w:val="SubsectionText"/>
          </w:pPr>
          <w:r>
            <w:rPr>
              <w:rStyle w:val="PlaceholderText"/>
              <w:color w:val="auto"/>
            </w:rPr>
            <w:t>[Type the objectives]</w:t>
          </w:r>
        </w:p>
      </w:sdtContent>
    </w:sdt>
    <w:p w:rsidR="004F7116" w:rsidRDefault="00E823E0">
      <w:pPr>
        <w:pStyle w:val="Section"/>
      </w:pPr>
      <w:r>
        <w:t>Education</w:t>
      </w:r>
    </w:p>
    <w:p w:rsidR="004F7116" w:rsidRDefault="004F7116">
      <w:pPr>
        <w:pStyle w:val="Subsection"/>
      </w:pPr>
      <w:sdt>
        <w:sdtPr>
          <w:rPr>
            <w:rStyle w:val="SubsectionDateChar1"/>
          </w:rPr>
          <w:id w:val="261182113"/>
          <w:placeholder>
            <w:docPart w:val="700BBF9F31C34F1CACFA97237D363826"/>
          </w:placeholder>
          <w:temporary/>
          <w:showingPlcHdr/>
        </w:sdtPr>
        <w:sdtContent>
          <w:r w:rsidR="00E823E0">
            <w:rPr>
              <w:rStyle w:val="SubsectionDateChar1"/>
            </w:rPr>
            <w:t>[Type</w:t>
          </w:r>
          <w:r w:rsidR="00E823E0">
            <w:rPr>
              <w:rStyle w:val="SubsectionDateChar1"/>
            </w:rPr>
            <w:t xml:space="preserve"> the completion date]</w:t>
          </w:r>
        </w:sdtContent>
      </w:sdt>
      <w:r w:rsidR="00E823E0">
        <w:rPr>
          <w:rStyle w:val="SubsectionDateChar1"/>
        </w:rPr>
        <w:t xml:space="preserve"> |</w:t>
      </w:r>
      <w:r w:rsidR="00E823E0">
        <w:t xml:space="preserve"> </w:t>
      </w:r>
      <w:sdt>
        <w:sdtPr>
          <w:id w:val="261182122"/>
          <w:placeholder>
            <w:docPart w:val="08DE3CABA5CE4A8E937D515F314CCB72"/>
          </w:placeholder>
          <w:temporary/>
          <w:showingPlcHdr/>
        </w:sdtPr>
        <w:sdtContent>
          <w:r w:rsidR="00E823E0">
            <w:t>[Type the degree]</w:t>
          </w:r>
        </w:sdtContent>
      </w:sdt>
    </w:p>
    <w:sdt>
      <w:sdtPr>
        <w:id w:val="10121086"/>
        <w:placeholder>
          <w:docPart w:val="613E1FDA93AA43E7B0C4B41073208837"/>
        </w:placeholder>
        <w:temporary/>
        <w:showingPlcHdr/>
      </w:sdtPr>
      <w:sdtContent>
        <w:p w:rsidR="004F7116" w:rsidRDefault="00E823E0">
          <w:pPr>
            <w:pStyle w:val="ListBullet"/>
            <w:numPr>
              <w:ilvl w:val="0"/>
              <w:numId w:val="1"/>
            </w:numPr>
          </w:pPr>
          <w:r>
            <w:t>[Type list of accomplishments]</w:t>
          </w:r>
        </w:p>
      </w:sdtContent>
    </w:sdt>
    <w:p w:rsidR="004F7116" w:rsidRDefault="00E823E0">
      <w:pPr>
        <w:pStyle w:val="Section"/>
      </w:pPr>
      <w:r>
        <w:t>Experience</w:t>
      </w:r>
    </w:p>
    <w:p w:rsidR="004F7116" w:rsidRDefault="004F7116">
      <w:pPr>
        <w:pStyle w:val="Subsection"/>
      </w:pPr>
      <w:sdt>
        <w:sdtPr>
          <w:rPr>
            <w:rStyle w:val="SubsectionDateChar1"/>
          </w:rPr>
          <w:id w:val="261182142"/>
          <w:placeholder>
            <w:docPart w:val="F4A26834C5CF45C095D1B1171AF60529"/>
          </w:placeholder>
          <w:temporary/>
          <w:showingPlcHdr/>
        </w:sdtPr>
        <w:sdtContent>
          <w:r w:rsidR="00E823E0">
            <w:rPr>
              <w:rStyle w:val="SubsectionDateChar1"/>
            </w:rPr>
            <w:t>[Type the start date]</w:t>
          </w:r>
        </w:sdtContent>
      </w:sdt>
      <w:r w:rsidR="00E823E0">
        <w:rPr>
          <w:rStyle w:val="SubsectionDateChar1"/>
        </w:rPr>
        <w:t xml:space="preserve"> - </w:t>
      </w:r>
      <w:sdt>
        <w:sdtPr>
          <w:rPr>
            <w:rStyle w:val="SubsectionDateChar1"/>
          </w:rPr>
          <w:id w:val="261182151"/>
          <w:placeholder>
            <w:docPart w:val="8D9F32F8F70F465692EC97271CC999AF"/>
          </w:placeholder>
          <w:temporary/>
          <w:showingPlcHdr/>
        </w:sdtPr>
        <w:sdtContent>
          <w:r w:rsidR="00E823E0">
            <w:rPr>
              <w:rStyle w:val="SubsectionDateChar1"/>
            </w:rPr>
            <w:t>[Type the end date]</w:t>
          </w:r>
        </w:sdtContent>
      </w:sdt>
      <w:r w:rsidR="00E823E0">
        <w:rPr>
          <w:rStyle w:val="SubsectionDateChar1"/>
        </w:rPr>
        <w:t xml:space="preserve"> | </w:t>
      </w:r>
      <w:sdt>
        <w:sdtPr>
          <w:id w:val="261182163"/>
          <w:placeholder>
            <w:docPart w:val="ABB77A37CA644393B5DCCB320B2A3C49"/>
          </w:placeholder>
          <w:temporary/>
          <w:showingPlcHdr/>
        </w:sdtPr>
        <w:sdtContent>
          <w:r w:rsidR="00E823E0">
            <w:t>[Type the job title]</w:t>
          </w:r>
        </w:sdtContent>
      </w:sdt>
    </w:p>
    <w:p w:rsidR="004F7116" w:rsidRDefault="004F7116">
      <w:sdt>
        <w:sdtPr>
          <w:rPr>
            <w:rStyle w:val="SubsectionDateChar1"/>
          </w:rPr>
          <w:id w:val="326177524"/>
          <w:placeholder>
            <w:docPart w:val="0AAE742526DC4BA7BDEF3EE67090C68E"/>
          </w:placeholder>
          <w:temporary/>
          <w:showingPlcHdr/>
        </w:sdtPr>
        <w:sdtContent>
          <w:r w:rsidR="00E823E0">
            <w:rPr>
              <w:rStyle w:val="SubsectionDateChar1"/>
            </w:rPr>
            <w:t>[Type the company name]</w:t>
          </w:r>
        </w:sdtContent>
      </w:sdt>
      <w:r w:rsidR="00E823E0">
        <w:rPr>
          <w:rStyle w:val="SubsectionDateChar1"/>
        </w:rPr>
        <w:t xml:space="preserve"> | </w:t>
      </w:r>
      <w:sdt>
        <w:sdtPr>
          <w:rPr>
            <w:rStyle w:val="SubsectionDateChar1"/>
          </w:rPr>
          <w:id w:val="326177538"/>
          <w:placeholder>
            <w:docPart w:val="B48A6F2BB2C842DA9F5383D94E74197E"/>
          </w:placeholder>
          <w:temporary/>
          <w:showingPlcHdr/>
        </w:sdtPr>
        <w:sdtContent>
          <w:r w:rsidR="00E823E0">
            <w:rPr>
              <w:rStyle w:val="SubsectionDateChar1"/>
            </w:rPr>
            <w:t>[Type the company address]</w:t>
          </w:r>
        </w:sdtContent>
      </w:sdt>
    </w:p>
    <w:sdt>
      <w:sdtPr>
        <w:id w:val="10481865"/>
        <w:placeholder>
          <w:docPart w:val="DFFED54283264219A84DF4493F038BB1"/>
        </w:placeholder>
        <w:temporary/>
        <w:showingPlcHdr/>
      </w:sdtPr>
      <w:sdtContent>
        <w:p w:rsidR="004F7116" w:rsidRDefault="00E823E0">
          <w:pPr>
            <w:pStyle w:val="SubsectionText"/>
          </w:pPr>
          <w:r>
            <w:t>[Type job responsibilities]</w:t>
          </w:r>
        </w:p>
      </w:sdtContent>
    </w:sdt>
    <w:p w:rsidR="004F7116" w:rsidRDefault="00E823E0">
      <w:pPr>
        <w:pStyle w:val="Section"/>
      </w:pPr>
      <w:r>
        <w:t>Skills</w:t>
      </w:r>
    </w:p>
    <w:p w:rsidR="004F7116" w:rsidRDefault="004F7116">
      <w:pPr>
        <w:pStyle w:val="ListBullet"/>
      </w:pPr>
      <w:sdt>
        <w:sdtPr>
          <w:id w:val="261182189"/>
          <w:placeholder>
            <w:docPart w:val="A680B11CDD594DF2875E675263DF7C28"/>
          </w:placeholder>
          <w:temporary/>
          <w:showingPlcHdr/>
        </w:sdtPr>
        <w:sdtContent>
          <w:r w:rsidR="00E823E0">
            <w:t>[Type list of skills]</w:t>
          </w:r>
        </w:sdtContent>
      </w:sdt>
    </w:p>
    <w:p w:rsidR="004F7116" w:rsidRDefault="004F7116">
      <w:pPr>
        <w:spacing w:after="200"/>
      </w:pPr>
    </w:p>
    <w:sectPr w:rsidR="004F7116" w:rsidSect="004F7116">
      <w:footerReference w:type="even" r:id="rId10"/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3E0" w:rsidRDefault="00E823E0">
      <w:r>
        <w:separator/>
      </w:r>
    </w:p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</w:endnote>
  <w:endnote w:type="continuationSeparator" w:id="1">
    <w:p w:rsidR="00E823E0" w:rsidRDefault="00E823E0">
      <w:r>
        <w:continuationSeparator/>
      </w:r>
    </w:p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116" w:rsidRDefault="004F7116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4734EB3D356C4204A80A1FB142DDDBDE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4F7116" w:rsidRDefault="003F651A">
                    <w:pPr>
                      <w:pStyle w:val="GrayText"/>
                    </w:pPr>
                    <w:r>
                      <w:rPr>
                        <w:lang w:val="en-IN"/>
                      </w:rPr>
                      <w:t>Swetha v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727ca3 [3204]" stroked="f">
          <v:textbox style="mso-next-textbox:#_x0000_s27663" inset="0,0,0,0">
            <w:txbxContent>
              <w:p w:rsidR="004F7116" w:rsidRDefault="004F7116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E823E0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116" w:rsidRDefault="004F7116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289.5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0343446383524FE89F83AF65CC5F4DB9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4F7116" w:rsidRDefault="003F651A">
                    <w:pPr>
                      <w:pStyle w:val="GrayText"/>
                    </w:pPr>
                    <w:r>
                      <w:rPr>
                        <w:lang w:val="en-IN"/>
                      </w:rPr>
                      <w:t>Swetha v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5.45pt;margin-top:0;width:41pt;height:41pt;z-index:251674624;mso-position-horizontal:right;mso-position-horizontal-relative:left-margin-area;mso-position-vertical:top;mso-position-vertical-relative:bottom-margin-area;v-text-anchor:middle" o:allowincell="f" fillcolor="#727ca3 [3204]" stroked="f">
          <v:textbox style="mso-next-textbox:#_x0000_s27666" inset="0,0,0,0">
            <w:txbxContent>
              <w:p w:rsidR="004F7116" w:rsidRDefault="004F7116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E823E0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4F7116" w:rsidRDefault="004F7116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116" w:rsidRDefault="004F7116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21pt;margin-top:0;width:41pt;height:41pt;z-index:251667456;mso-position-horizontal:right;mso-position-horizontal-relative:left-margin-area;mso-position-vertical:top;mso-position-vertical-relative:bottom-margin-area;v-text-anchor:middle" o:allowincell="f" fillcolor="#727ca3 [3204]" stroked="f">
          <v:textbox style="mso-next-textbox:#_x0000_s27658" inset="0,0,0,0">
            <w:txbxContent>
              <w:p w:rsidR="004F7116" w:rsidRDefault="004F7116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3E0" w:rsidRDefault="00E823E0">
      <w:r>
        <w:separator/>
      </w:r>
    </w:p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</w:footnote>
  <w:footnote w:type="continuationSeparator" w:id="1">
    <w:p w:rsidR="00E823E0" w:rsidRDefault="00E823E0">
      <w:r>
        <w:continuationSeparator/>
      </w:r>
    </w:p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  <w:p w:rsidR="00E823E0" w:rsidRDefault="00E823E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DA7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DA7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AB0C7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27CA3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25A7D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969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E823E0"/>
    <w:rsid w:val="003F651A"/>
    <w:rsid w:val="004F7116"/>
    <w:rsid w:val="00E8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16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4F7116"/>
    <w:pPr>
      <w:spacing w:before="300" w:after="40" w:line="240" w:lineRule="auto"/>
      <w:outlineLvl w:val="0"/>
    </w:pPr>
    <w:rPr>
      <w:rFonts w:asciiTheme="majorHAnsi" w:hAnsiTheme="majorHAnsi"/>
      <w:b/>
      <w:color w:val="525A7D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F7116"/>
    <w:pPr>
      <w:spacing w:before="240" w:after="40" w:line="240" w:lineRule="auto"/>
      <w:outlineLvl w:val="1"/>
    </w:pPr>
    <w:rPr>
      <w:rFonts w:asciiTheme="majorHAnsi" w:hAnsiTheme="majorHAnsi"/>
      <w:b/>
      <w:color w:val="525A7D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116"/>
    <w:pPr>
      <w:spacing w:before="200" w:after="40" w:line="240" w:lineRule="auto"/>
      <w:outlineLvl w:val="2"/>
    </w:pPr>
    <w:rPr>
      <w:rFonts w:asciiTheme="majorHAnsi" w:hAnsiTheme="majorHAnsi"/>
      <w:b/>
      <w:color w:val="727CA3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F7116"/>
    <w:pPr>
      <w:spacing w:before="240" w:after="0"/>
      <w:outlineLvl w:val="3"/>
    </w:pPr>
    <w:rPr>
      <w:rFonts w:asciiTheme="majorHAnsi" w:hAnsiTheme="majorHAnsi"/>
      <w:b/>
      <w:color w:val="BAC737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F7116"/>
    <w:pPr>
      <w:spacing w:before="200" w:after="0"/>
      <w:outlineLvl w:val="4"/>
    </w:pPr>
    <w:rPr>
      <w:rFonts w:asciiTheme="majorHAnsi" w:hAnsiTheme="majorHAnsi"/>
      <w:b/>
      <w:i/>
      <w:color w:val="BAC737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116"/>
    <w:pPr>
      <w:spacing w:before="200" w:after="0"/>
      <w:outlineLvl w:val="5"/>
    </w:pPr>
    <w:rPr>
      <w:rFonts w:asciiTheme="majorHAnsi" w:hAnsiTheme="majorHAnsi"/>
      <w:color w:val="7C8425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116"/>
    <w:pPr>
      <w:spacing w:before="200" w:after="0"/>
      <w:outlineLvl w:val="6"/>
    </w:pPr>
    <w:rPr>
      <w:rFonts w:asciiTheme="majorHAnsi" w:hAnsiTheme="majorHAnsi"/>
      <w:i/>
      <w:color w:val="7C8425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116"/>
    <w:pPr>
      <w:spacing w:before="200" w:after="0"/>
      <w:outlineLvl w:val="7"/>
    </w:pPr>
    <w:rPr>
      <w:rFonts w:asciiTheme="majorHAnsi" w:hAnsiTheme="majorHAnsi"/>
      <w:color w:val="727CA3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116"/>
    <w:pPr>
      <w:spacing w:before="200" w:after="0"/>
      <w:outlineLvl w:val="8"/>
    </w:pPr>
    <w:rPr>
      <w:rFonts w:asciiTheme="majorHAnsi" w:hAnsiTheme="majorHAnsi"/>
      <w:i/>
      <w:color w:val="727CA3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116"/>
    <w:rPr>
      <w:rFonts w:asciiTheme="majorHAnsi" w:hAnsiTheme="majorHAnsi" w:cs="Times New Roman"/>
      <w:b/>
      <w:color w:val="525A7D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116"/>
    <w:rPr>
      <w:rFonts w:asciiTheme="majorHAnsi" w:hAnsiTheme="majorHAnsi" w:cs="Times New Roman"/>
      <w:b/>
      <w:color w:val="525A7D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116"/>
    <w:rPr>
      <w:rFonts w:asciiTheme="majorHAnsi" w:hAnsiTheme="majorHAnsi" w:cs="Times New Roman"/>
      <w:b/>
      <w:color w:val="727CA3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116"/>
    <w:rPr>
      <w:rFonts w:asciiTheme="majorHAnsi" w:hAnsiTheme="majorHAnsi" w:cs="Times New Roman"/>
      <w:b/>
      <w:color w:val="BAC737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116"/>
    <w:rPr>
      <w:rFonts w:asciiTheme="majorHAnsi" w:hAnsiTheme="majorHAnsi" w:cs="Times New Roman"/>
      <w:b/>
      <w:i/>
      <w:color w:val="BAC737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116"/>
    <w:rPr>
      <w:rFonts w:asciiTheme="majorHAnsi" w:hAnsiTheme="majorHAnsi" w:cs="Times New Roman"/>
      <w:color w:val="7C8425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116"/>
    <w:rPr>
      <w:rFonts w:asciiTheme="majorHAnsi" w:hAnsiTheme="majorHAnsi" w:cs="Times New Roman"/>
      <w:i/>
      <w:color w:val="7C8425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116"/>
    <w:rPr>
      <w:rFonts w:asciiTheme="majorHAnsi" w:hAnsiTheme="majorHAnsi" w:cs="Times New Roman"/>
      <w:color w:val="727CA3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116"/>
    <w:rPr>
      <w:rFonts w:asciiTheme="majorHAnsi" w:hAnsiTheme="majorHAnsi" w:cs="Times New Roman"/>
      <w:i/>
      <w:color w:val="727CA3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4F7116"/>
    <w:pPr>
      <w:pBdr>
        <w:bottom w:val="single" w:sz="8" w:space="4" w:color="727CA3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727CA3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7116"/>
    <w:rPr>
      <w:rFonts w:asciiTheme="majorHAnsi" w:hAnsiTheme="majorHAnsi" w:cs="Times New Roman"/>
      <w:b/>
      <w:smallCaps/>
      <w:color w:val="727CA3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4F7116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7116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4F7116"/>
    <w:rPr>
      <w:rFonts w:asciiTheme="minorHAnsi" w:hAnsiTheme="minorHAnsi"/>
      <w:b/>
      <w:color w:val="9FB8CD" w:themeColor="accent2"/>
    </w:rPr>
  </w:style>
  <w:style w:type="character" w:styleId="Emphasis">
    <w:name w:val="Emphasis"/>
    <w:uiPriority w:val="20"/>
    <w:qFormat/>
    <w:rsid w:val="004F7116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4F7116"/>
    <w:rPr>
      <w:b/>
      <w:color w:val="525A7D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4F7116"/>
    <w:rPr>
      <w:rFonts w:cs="Times New Roman"/>
      <w:b/>
      <w:color w:val="525A7D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4F7116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4F7116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4F7116"/>
    <w:rPr>
      <w:rFonts w:asciiTheme="majorHAnsi" w:hAnsiTheme="majorHAnsi"/>
      <w:b/>
      <w:i/>
      <w:color w:val="8E736A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4F7116"/>
    <w:rPr>
      <w:rFonts w:asciiTheme="majorHAnsi" w:hAnsiTheme="majorHAnsi" w:cs="Times New Roman"/>
      <w:b/>
      <w:i/>
      <w:color w:val="8E736A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4F7116"/>
    <w:rPr>
      <w:b/>
      <w:i/>
      <w:color w:val="BAC737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4F7116"/>
    <w:rPr>
      <w:rFonts w:cs="Times New Roman"/>
      <w:b/>
      <w:i/>
      <w:color w:val="BAC737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4F7116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4F7116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4F7116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F7116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4F7116"/>
    <w:pPr>
      <w:pBdr>
        <w:top w:val="single" w:sz="36" w:space="10" w:color="AAB0C7" w:themeColor="accent1" w:themeTint="99"/>
        <w:left w:val="single" w:sz="24" w:space="10" w:color="727CA3" w:themeColor="accent1"/>
        <w:bottom w:val="single" w:sz="36" w:space="10" w:color="D2DA7A" w:themeColor="accent3"/>
        <w:right w:val="single" w:sz="24" w:space="10" w:color="727CA3" w:themeColor="accent1"/>
      </w:pBdr>
      <w:shd w:val="clear" w:color="auto" w:fill="727CA3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4F71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71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116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4F71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116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16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4F7116"/>
    <w:pPr>
      <w:spacing w:after="0" w:line="240" w:lineRule="auto"/>
    </w:pPr>
    <w:rPr>
      <w:bCs/>
      <w:smallCaps/>
      <w:color w:val="628BAD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4F7116"/>
    <w:pPr>
      <w:spacing w:after="0" w:line="240" w:lineRule="auto"/>
    </w:pPr>
  </w:style>
  <w:style w:type="paragraph" w:styleId="BlockText">
    <w:name w:val="Block Text"/>
    <w:aliases w:val="Block Quote"/>
    <w:uiPriority w:val="40"/>
    <w:rsid w:val="004F7116"/>
    <w:pPr>
      <w:pBdr>
        <w:top w:val="single" w:sz="2" w:space="10" w:color="AAB0C7" w:themeColor="accent1" w:themeTint="99"/>
        <w:bottom w:val="single" w:sz="24" w:space="10" w:color="AAB0C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4F7116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4F7116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4F7116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4F7116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4F7116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4F7116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4F711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4F711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4F711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4F711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4F711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4F711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4F711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4F711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4F7116"/>
    <w:rPr>
      <w:color w:val="B292CA" w:themeColor="hyperlink"/>
      <w:u w:val="single"/>
    </w:rPr>
  </w:style>
  <w:style w:type="paragraph" w:customStyle="1" w:styleId="PersonalName">
    <w:name w:val="Personal Name"/>
    <w:basedOn w:val="Normal"/>
    <w:qFormat/>
    <w:rsid w:val="004F7116"/>
    <w:pPr>
      <w:spacing w:after="0"/>
    </w:pPr>
    <w:rPr>
      <w:rFonts w:asciiTheme="majorHAnsi" w:hAnsiTheme="majorHAnsi"/>
      <w:b/>
      <w:color w:val="727CA3" w:themeColor="accent1"/>
      <w:sz w:val="48"/>
    </w:rPr>
  </w:style>
  <w:style w:type="character" w:styleId="BookTitle">
    <w:name w:val="Book Title"/>
    <w:basedOn w:val="DefaultParagraphFont"/>
    <w:uiPriority w:val="33"/>
    <w:qFormat/>
    <w:rsid w:val="004F7116"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F7116"/>
    <w:rPr>
      <w:rFonts w:asciiTheme="minorHAnsi" w:hAnsiTheme="minorHAnsi" w:cs="Times New Roman"/>
      <w:b/>
      <w:i/>
      <w:smallCaps/>
      <w:color w:val="9FB8CD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4F7116"/>
    <w:rPr>
      <w:rFonts w:cs="Times New Roman"/>
      <w:b/>
      <w:color w:val="727CA3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4F7116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4F7116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4F7116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4F7116"/>
    <w:rPr>
      <w:rFonts w:asciiTheme="majorHAnsi" w:hAnsiTheme="majorHAnsi" w:cs="Times New Roman"/>
      <w:color w:val="464653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4F7116"/>
    <w:pPr>
      <w:spacing w:after="0" w:line="240" w:lineRule="auto"/>
      <w:outlineLvl w:val="0"/>
    </w:pPr>
    <w:rPr>
      <w:rFonts w:asciiTheme="majorHAnsi" w:hAnsiTheme="majorHAnsi"/>
      <w:b/>
      <w:color w:val="727CA3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4F7116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4F7116"/>
    <w:pPr>
      <w:spacing w:after="0" w:line="240" w:lineRule="auto"/>
      <w:outlineLvl w:val="0"/>
    </w:pPr>
    <w:rPr>
      <w:rFonts w:asciiTheme="majorHAnsi" w:hAnsiTheme="majorHAnsi"/>
      <w:color w:val="464653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4F7116"/>
    <w:rPr>
      <w:rFonts w:asciiTheme="majorHAnsi" w:hAnsiTheme="majorHAnsi" w:cs="Times New Roman"/>
      <w:b/>
      <w:color w:val="9FB8CD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4F7116"/>
    <w:rPr>
      <w:rFonts w:asciiTheme="majorHAnsi" w:hAnsiTheme="majorHAnsi" w:cs="Times New Roman"/>
      <w:b/>
      <w:color w:val="727CA3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4F7116"/>
    <w:pPr>
      <w:spacing w:before="320" w:after="40" w:line="240" w:lineRule="auto"/>
    </w:pPr>
    <w:rPr>
      <w:rFonts w:asciiTheme="majorHAnsi" w:hAnsiTheme="majorHAnsi"/>
      <w:b/>
      <w:color w:val="9FB8CD" w:themeColor="accent2"/>
      <w:sz w:val="28"/>
    </w:rPr>
  </w:style>
  <w:style w:type="paragraph" w:customStyle="1" w:styleId="PlaceholderAutotext32">
    <w:name w:val="PlaceholderAutotext_32"/>
    <w:semiHidden/>
    <w:unhideWhenUsed/>
    <w:rsid w:val="004F7116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4F7116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4F71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C87657DDB0454486B7BD14AF1C7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8050D-B74C-4BEE-A713-8557937761BE}"/>
      </w:docPartPr>
      <w:docPartBody>
        <w:p w:rsidR="00000000" w:rsidRDefault="009C5EFB">
          <w:pPr>
            <w:pStyle w:val="D9C87657DDB0454486B7BD14AF1C7D7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42574600CA54BB6942195770C1DB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727E6-326A-40D4-BFEF-23D71E399F28}"/>
      </w:docPartPr>
      <w:docPartBody>
        <w:p w:rsidR="00000000" w:rsidRDefault="009C5EFB">
          <w:pPr>
            <w:pStyle w:val="E42574600CA54BB6942195770C1DB0E2"/>
          </w:pPr>
          <w:r>
            <w:rPr>
              <w:rStyle w:val="PlaceholderText"/>
              <w:color w:val="auto"/>
            </w:rPr>
            <w:t>[Type the objectives]</w:t>
          </w:r>
        </w:p>
      </w:docPartBody>
    </w:docPart>
    <w:docPart>
      <w:docPartPr>
        <w:name w:val="700BBF9F31C34F1CACFA97237D363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90DB3-E636-41CE-9B48-0FD9980DB76F}"/>
      </w:docPartPr>
      <w:docPartBody>
        <w:p w:rsidR="00000000" w:rsidRDefault="009C5EFB">
          <w:pPr>
            <w:pStyle w:val="700BBF9F31C34F1CACFA97237D363826"/>
          </w:pPr>
          <w:r>
            <w:rPr>
              <w:rStyle w:val="SubsectionDateChar1"/>
            </w:rPr>
            <w:t>[Type the completion date]</w:t>
          </w:r>
        </w:p>
      </w:docPartBody>
    </w:docPart>
    <w:docPart>
      <w:docPartPr>
        <w:name w:val="08DE3CABA5CE4A8E937D515F314CC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D652D-99C9-49A4-AADF-7EB0BF6514C9}"/>
      </w:docPartPr>
      <w:docPartBody>
        <w:p w:rsidR="00000000" w:rsidRDefault="009C5EFB">
          <w:pPr>
            <w:pStyle w:val="08DE3CABA5CE4A8E937D515F314CCB72"/>
          </w:pPr>
          <w:r>
            <w:t>[Type the degree]</w:t>
          </w:r>
        </w:p>
      </w:docPartBody>
    </w:docPart>
    <w:docPart>
      <w:docPartPr>
        <w:name w:val="613E1FDA93AA43E7B0C4B41073208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2913-D461-499B-8553-E2C7B3A06544}"/>
      </w:docPartPr>
      <w:docPartBody>
        <w:p w:rsidR="00000000" w:rsidRDefault="009C5EFB">
          <w:pPr>
            <w:pStyle w:val="613E1FDA93AA43E7B0C4B41073208837"/>
          </w:pPr>
          <w:r>
            <w:t>[Type list of accomplishments]</w:t>
          </w:r>
        </w:p>
      </w:docPartBody>
    </w:docPart>
    <w:docPart>
      <w:docPartPr>
        <w:name w:val="F4A26834C5CF45C095D1B1171AF60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21AFF-BF08-441F-A6C1-B03A5DB61D74}"/>
      </w:docPartPr>
      <w:docPartBody>
        <w:p w:rsidR="00000000" w:rsidRDefault="009C5EFB">
          <w:pPr>
            <w:pStyle w:val="F4A26834C5CF45C095D1B1171AF60529"/>
          </w:pPr>
          <w:r>
            <w:t>[Type the start date]</w:t>
          </w:r>
        </w:p>
      </w:docPartBody>
    </w:docPart>
    <w:docPart>
      <w:docPartPr>
        <w:name w:val="8D9F32F8F70F465692EC97271CC99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C19A7-5F62-42AE-9A11-4F9950A18D14}"/>
      </w:docPartPr>
      <w:docPartBody>
        <w:p w:rsidR="00000000" w:rsidRDefault="009C5EFB">
          <w:pPr>
            <w:pStyle w:val="8D9F32F8F70F465692EC97271CC999AF"/>
          </w:pPr>
          <w:r>
            <w:t>[Type the end date]</w:t>
          </w:r>
        </w:p>
      </w:docPartBody>
    </w:docPart>
    <w:docPart>
      <w:docPartPr>
        <w:name w:val="ABB77A37CA644393B5DCCB320B2A3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652D8-536D-48B5-9007-8E143BEDA827}"/>
      </w:docPartPr>
      <w:docPartBody>
        <w:p w:rsidR="00000000" w:rsidRDefault="009C5EFB">
          <w:pPr>
            <w:pStyle w:val="ABB77A37CA644393B5DCCB320B2A3C49"/>
          </w:pPr>
          <w:r>
            <w:t>[Type the job title]</w:t>
          </w:r>
        </w:p>
      </w:docPartBody>
    </w:docPart>
    <w:docPart>
      <w:docPartPr>
        <w:name w:val="0AAE742526DC4BA7BDEF3EE67090C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CBDC3-61BE-423D-AB5E-2C9E16BE92FD}"/>
      </w:docPartPr>
      <w:docPartBody>
        <w:p w:rsidR="00000000" w:rsidRDefault="009C5EFB">
          <w:pPr>
            <w:pStyle w:val="0AAE742526DC4BA7BDEF3EE67090C68E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B48A6F2BB2C842DA9F5383D94E741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C6A0C-4120-44DF-8104-48A87BC0F993}"/>
      </w:docPartPr>
      <w:docPartBody>
        <w:p w:rsidR="00000000" w:rsidRDefault="009C5EFB">
          <w:pPr>
            <w:pStyle w:val="B48A6F2BB2C842DA9F5383D94E74197E"/>
          </w:pPr>
          <w:r>
            <w:rPr>
              <w:rStyle w:val="subsectiondatechar"/>
              <w:sz w:val="18"/>
              <w:szCs w:val="20"/>
            </w:rPr>
            <w:t>[Type the company address]</w:t>
          </w:r>
        </w:p>
      </w:docPartBody>
    </w:docPart>
    <w:docPart>
      <w:docPartPr>
        <w:name w:val="DFFED54283264219A84DF4493F038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91303-088E-4E41-BA03-9A15C1606862}"/>
      </w:docPartPr>
      <w:docPartBody>
        <w:p w:rsidR="00000000" w:rsidRDefault="009C5EFB">
          <w:pPr>
            <w:pStyle w:val="DFFED54283264219A84DF4493F038BB1"/>
          </w:pPr>
          <w:r>
            <w:t>[Type job responsibilities]</w:t>
          </w:r>
        </w:p>
      </w:docPartBody>
    </w:docPart>
    <w:docPart>
      <w:docPartPr>
        <w:name w:val="A680B11CDD594DF2875E675263DF7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2A583-1FE1-4969-B022-5C9A36FC454A}"/>
      </w:docPartPr>
      <w:docPartBody>
        <w:p w:rsidR="00000000" w:rsidRDefault="009C5EFB">
          <w:pPr>
            <w:pStyle w:val="A680B11CDD594DF2875E675263DF7C28"/>
          </w:pPr>
          <w:r>
            <w:t>[Type list of skills]</w:t>
          </w:r>
        </w:p>
      </w:docPartBody>
    </w:docPart>
    <w:docPart>
      <w:docPartPr>
        <w:name w:val="4734EB3D356C4204A80A1FB142DDD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A9C0E-DAFB-4B55-8B1A-BB7761F35F1D}"/>
      </w:docPartPr>
      <w:docPartBody>
        <w:p w:rsidR="00000000" w:rsidRDefault="009C5EFB">
          <w:pPr>
            <w:pStyle w:val="4734EB3D356C4204A80A1FB142DDDBD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0343446383524FE89F83AF65CC5F4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61E4D-9580-495E-A89E-3535BEA647E4}"/>
      </w:docPartPr>
      <w:docPartBody>
        <w:p w:rsidR="00000000" w:rsidRDefault="009C5EFB">
          <w:pPr>
            <w:pStyle w:val="0343446383524FE89F83AF65CC5F4DB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78361628144C4760829A72FD506B0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F9CFD-243C-4035-B18D-2C5A514A7340}"/>
      </w:docPartPr>
      <w:docPartBody>
        <w:p w:rsidR="00000000" w:rsidRDefault="00774C66" w:rsidP="00774C66">
          <w:pPr>
            <w:pStyle w:val="78361628144C4760829A72FD506B0606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74C66"/>
    <w:rsid w:val="00774C66"/>
    <w:rsid w:val="009C5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C87657DDB0454486B7BD14AF1C7D76">
    <w:name w:val="D9C87657DDB0454486B7BD14AF1C7D76"/>
  </w:style>
  <w:style w:type="paragraph" w:customStyle="1" w:styleId="71046568F433498288AEB8FBC75C5542">
    <w:name w:val="71046568F433498288AEB8FBC75C5542"/>
  </w:style>
  <w:style w:type="paragraph" w:customStyle="1" w:styleId="B32FD364851F48DAA1257B4E10373AEB">
    <w:name w:val="B32FD364851F48DAA1257B4E10373AEB"/>
  </w:style>
  <w:style w:type="paragraph" w:customStyle="1" w:styleId="AEA2AB99C3EF4E1F930C35E4356EAF51">
    <w:name w:val="AEA2AB99C3EF4E1F930C35E4356EAF51"/>
  </w:style>
  <w:style w:type="paragraph" w:customStyle="1" w:styleId="186286FD84A8402A9D5A3DF9D63FE0FE">
    <w:name w:val="186286FD84A8402A9D5A3DF9D63FE0FE"/>
  </w:style>
  <w:style w:type="paragraph" w:customStyle="1" w:styleId="7DCB20C10C4B4DBD86C2DFB877EA179E">
    <w:name w:val="7DCB20C10C4B4DBD86C2DFB877EA179E"/>
  </w:style>
  <w:style w:type="paragraph" w:customStyle="1" w:styleId="E42574600CA54BB6942195770C1DB0E2">
    <w:name w:val="E42574600CA54BB6942195770C1DB0E2"/>
  </w:style>
  <w:style w:type="character" w:customStyle="1" w:styleId="SubsectionDateChar1">
    <w:name w:val="Subsection Date Char1"/>
    <w:basedOn w:val="DefaultParagraphFont"/>
    <w:link w:val="SubsectionDate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700BBF9F31C34F1CACFA97237D363826">
    <w:name w:val="700BBF9F31C34F1CACFA97237D363826"/>
  </w:style>
  <w:style w:type="paragraph" w:customStyle="1" w:styleId="08DE3CABA5CE4A8E937D515F314CCB72">
    <w:name w:val="08DE3CABA5CE4A8E937D515F314CCB72"/>
  </w:style>
  <w:style w:type="paragraph" w:customStyle="1" w:styleId="613E1FDA93AA43E7B0C4B41073208837">
    <w:name w:val="613E1FDA93AA43E7B0C4B41073208837"/>
  </w:style>
  <w:style w:type="paragraph" w:customStyle="1" w:styleId="F4A26834C5CF45C095D1B1171AF60529">
    <w:name w:val="F4A26834C5CF45C095D1B1171AF60529"/>
  </w:style>
  <w:style w:type="paragraph" w:customStyle="1" w:styleId="8D9F32F8F70F465692EC97271CC999AF">
    <w:name w:val="8D9F32F8F70F465692EC97271CC999AF"/>
  </w:style>
  <w:style w:type="paragraph" w:customStyle="1" w:styleId="ABB77A37CA644393B5DCCB320B2A3C49">
    <w:name w:val="ABB77A37CA644393B5DCCB320B2A3C49"/>
  </w:style>
  <w:style w:type="character" w:customStyle="1" w:styleId="subsectiondatechar">
    <w:name w:val="subsectiondatechar"/>
    <w:basedOn w:val="DefaultParagraphFont"/>
  </w:style>
  <w:style w:type="paragraph" w:customStyle="1" w:styleId="0AAE742526DC4BA7BDEF3EE67090C68E">
    <w:name w:val="0AAE742526DC4BA7BDEF3EE67090C68E"/>
  </w:style>
  <w:style w:type="paragraph" w:customStyle="1" w:styleId="B48A6F2BB2C842DA9F5383D94E74197E">
    <w:name w:val="B48A6F2BB2C842DA9F5383D94E74197E"/>
  </w:style>
  <w:style w:type="paragraph" w:customStyle="1" w:styleId="DFFED54283264219A84DF4493F038BB1">
    <w:name w:val="DFFED54283264219A84DF4493F038BB1"/>
  </w:style>
  <w:style w:type="paragraph" w:customStyle="1" w:styleId="A680B11CDD594DF2875E675263DF7C28">
    <w:name w:val="A680B11CDD594DF2875E675263DF7C28"/>
  </w:style>
  <w:style w:type="paragraph" w:customStyle="1" w:styleId="4734EB3D356C4204A80A1FB142DDDBDE">
    <w:name w:val="4734EB3D356C4204A80A1FB142DDDBDE"/>
  </w:style>
  <w:style w:type="paragraph" w:customStyle="1" w:styleId="0343446383524FE89F83AF65CC5F4DB9">
    <w:name w:val="0343446383524FE89F83AF65CC5F4DB9"/>
  </w:style>
  <w:style w:type="paragraph" w:customStyle="1" w:styleId="B9C2E820548F4F7DA12121DC5AEBE75C">
    <w:name w:val="B9C2E820548F4F7DA12121DC5AEBE75C"/>
    <w:rsid w:val="00774C66"/>
  </w:style>
  <w:style w:type="paragraph" w:customStyle="1" w:styleId="78361628144C4760829A72FD506B0606">
    <w:name w:val="78361628144C4760829A72FD506B0606"/>
    <w:rsid w:val="00774C66"/>
  </w:style>
  <w:style w:type="paragraph" w:customStyle="1" w:styleId="5FF99BBD72954F4CB6BCC226E48AB5C6">
    <w:name w:val="5FF99BBD72954F4CB6BCC226E48AB5C6"/>
    <w:rsid w:val="00774C66"/>
  </w:style>
  <w:style w:type="paragraph" w:customStyle="1" w:styleId="D9A031C269D546338D24B88A0BF1D847">
    <w:name w:val="D9A031C269D546338D24B88A0BF1D847"/>
    <w:rsid w:val="00774C66"/>
  </w:style>
  <w:style w:type="paragraph" w:customStyle="1" w:styleId="A7D1A89651C24F329A617E6F3E6CDC97">
    <w:name w:val="A7D1A89651C24F329A617E6F3E6CDC97"/>
    <w:rsid w:val="00774C66"/>
  </w:style>
  <w:style w:type="paragraph" w:customStyle="1" w:styleId="F03995D905DC4FBF9724506D4D6F14C0">
    <w:name w:val="F03995D905DC4FBF9724506D4D6F14C0"/>
    <w:rsid w:val="00774C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3E00A060-F576-491D-9E0A-8398E0EA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&lt;[Type the completion date]&gt; | &lt;[Type the degree]&gt;</vt:lpstr>
      <vt:lpstr>&lt;[Type the start date]&gt; - &lt;[Type the end date]&gt; | &lt;[Type the job title]&gt;</vt:lpstr>
    </vt:vector>
  </TitlesOfParts>
  <Company>Grizli777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v</dc:creator>
  <cp:lastModifiedBy>swetha</cp:lastModifiedBy>
  <cp:revision>1</cp:revision>
  <dcterms:created xsi:type="dcterms:W3CDTF">2024-03-10T15:06:00Z</dcterms:created>
  <dcterms:modified xsi:type="dcterms:W3CDTF">2024-03-10T15:16:00Z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